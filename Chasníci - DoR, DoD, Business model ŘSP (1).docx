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8C0" w:rsidRPr="000658F9" w:rsidRDefault="006C48C0">
      <w:pPr>
        <w:rPr>
          <w:rFonts w:ascii="Times New Roman" w:hAnsi="Times New Roman" w:cs="Times New Roman"/>
          <w:szCs w:val="24"/>
        </w:rPr>
      </w:pPr>
      <w:proofErr w:type="spellStart"/>
      <w:r w:rsidRPr="000658F9">
        <w:rPr>
          <w:rFonts w:ascii="Times New Roman" w:hAnsi="Times New Roman" w:cs="Times New Roman"/>
          <w:szCs w:val="24"/>
        </w:rPr>
        <w:t>DoR</w:t>
      </w:r>
      <w:proofErr w:type="spellEnd"/>
      <w:r w:rsidR="000658F9">
        <w:rPr>
          <w:rFonts w:ascii="Times New Roman" w:hAnsi="Times New Roman" w:cs="Times New Roman"/>
          <w:szCs w:val="24"/>
        </w:rPr>
        <w:t xml:space="preserve"> – </w:t>
      </w:r>
      <w:proofErr w:type="spellStart"/>
      <w:r w:rsidR="000658F9">
        <w:rPr>
          <w:rFonts w:ascii="Times New Roman" w:hAnsi="Times New Roman" w:cs="Times New Roman"/>
          <w:szCs w:val="24"/>
        </w:rPr>
        <w:t>Definition</w:t>
      </w:r>
      <w:proofErr w:type="spellEnd"/>
      <w:r w:rsidR="000658F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658F9">
        <w:rPr>
          <w:rFonts w:ascii="Times New Roman" w:hAnsi="Times New Roman" w:cs="Times New Roman"/>
          <w:szCs w:val="24"/>
        </w:rPr>
        <w:t>of</w:t>
      </w:r>
      <w:proofErr w:type="spellEnd"/>
      <w:r w:rsidR="000658F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658F9">
        <w:rPr>
          <w:rFonts w:ascii="Times New Roman" w:hAnsi="Times New Roman" w:cs="Times New Roman"/>
          <w:szCs w:val="24"/>
        </w:rPr>
        <w:t>Ready</w:t>
      </w:r>
      <w:proofErr w:type="spellEnd"/>
    </w:p>
    <w:p w:rsidR="006C48C0" w:rsidRPr="000658F9" w:rsidRDefault="006C48C0">
      <w:pPr>
        <w:rPr>
          <w:rFonts w:ascii="Times New Roman" w:hAnsi="Times New Roman" w:cs="Times New Roman"/>
          <w:szCs w:val="24"/>
        </w:rPr>
      </w:pPr>
      <w:r w:rsidRPr="000658F9">
        <w:rPr>
          <w:rFonts w:ascii="Times New Roman" w:hAnsi="Times New Roman" w:cs="Times New Roman"/>
          <w:szCs w:val="24"/>
        </w:rPr>
        <w:t xml:space="preserve">Za jakých podmínek lze začít pracovat na US </w:t>
      </w:r>
    </w:p>
    <w:p w:rsidR="006C48C0" w:rsidRPr="000658F9" w:rsidRDefault="006C48C0">
      <w:pPr>
        <w:rPr>
          <w:rFonts w:ascii="Times New Roman" w:hAnsi="Times New Roman" w:cs="Times New Roman"/>
          <w:szCs w:val="24"/>
        </w:rPr>
      </w:pPr>
      <w:r w:rsidRPr="000658F9">
        <w:rPr>
          <w:rFonts w:ascii="Times New Roman" w:hAnsi="Times New Roman" w:cs="Times New Roman"/>
          <w:szCs w:val="24"/>
        </w:rPr>
        <w:t xml:space="preserve">Je-li složen tým z kompetentních lidí, kteří </w:t>
      </w:r>
      <w:r w:rsidR="00F957EB" w:rsidRPr="000658F9">
        <w:rPr>
          <w:rFonts w:ascii="Times New Roman" w:hAnsi="Times New Roman" w:cs="Times New Roman"/>
          <w:szCs w:val="24"/>
        </w:rPr>
        <w:t>vědí,</w:t>
      </w:r>
      <w:r w:rsidRPr="000658F9">
        <w:rPr>
          <w:rFonts w:ascii="Times New Roman" w:hAnsi="Times New Roman" w:cs="Times New Roman"/>
          <w:szCs w:val="24"/>
        </w:rPr>
        <w:t xml:space="preserve"> do jakého projektu jdou a jak bude projekt časo</w:t>
      </w:r>
      <w:r w:rsidR="00F957EB" w:rsidRPr="000658F9">
        <w:rPr>
          <w:rFonts w:ascii="Times New Roman" w:hAnsi="Times New Roman" w:cs="Times New Roman"/>
          <w:szCs w:val="24"/>
        </w:rPr>
        <w:t xml:space="preserve">vě přibližně náročný. Musí také proběhnout domluva mezi týmem a </w:t>
      </w:r>
      <w:proofErr w:type="spellStart"/>
      <w:r w:rsidR="00F957EB" w:rsidRPr="000658F9">
        <w:rPr>
          <w:rFonts w:ascii="Times New Roman" w:hAnsi="Times New Roman" w:cs="Times New Roman"/>
          <w:szCs w:val="24"/>
        </w:rPr>
        <w:t>product</w:t>
      </w:r>
      <w:proofErr w:type="spellEnd"/>
      <w:r w:rsidR="00F957EB" w:rsidRPr="000658F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957EB" w:rsidRPr="000658F9">
        <w:rPr>
          <w:rFonts w:ascii="Times New Roman" w:hAnsi="Times New Roman" w:cs="Times New Roman"/>
          <w:szCs w:val="24"/>
        </w:rPr>
        <w:t>ownerem</w:t>
      </w:r>
      <w:proofErr w:type="spellEnd"/>
      <w:r w:rsidR="00F957EB" w:rsidRPr="000658F9">
        <w:rPr>
          <w:rFonts w:ascii="Times New Roman" w:hAnsi="Times New Roman" w:cs="Times New Roman"/>
          <w:szCs w:val="24"/>
        </w:rPr>
        <w:t xml:space="preserve">, kde obě strany po domluvě „odchází“ spokojeni bez známky nejistoty a neurčitosti. Obě strany se musí vzájemně domluvit, aby tým věděl, co všechno bude muset udělat a jak to bude muset udělat. A </w:t>
      </w:r>
      <w:proofErr w:type="spellStart"/>
      <w:r w:rsidR="00F957EB" w:rsidRPr="000658F9">
        <w:rPr>
          <w:rFonts w:ascii="Times New Roman" w:hAnsi="Times New Roman" w:cs="Times New Roman"/>
          <w:szCs w:val="24"/>
        </w:rPr>
        <w:t>product</w:t>
      </w:r>
      <w:proofErr w:type="spellEnd"/>
      <w:r w:rsidR="00F957EB" w:rsidRPr="000658F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957EB" w:rsidRPr="000658F9">
        <w:rPr>
          <w:rFonts w:ascii="Times New Roman" w:hAnsi="Times New Roman" w:cs="Times New Roman"/>
          <w:szCs w:val="24"/>
        </w:rPr>
        <w:t>owner</w:t>
      </w:r>
      <w:proofErr w:type="spellEnd"/>
      <w:r w:rsidR="00F957EB" w:rsidRPr="000658F9">
        <w:rPr>
          <w:rFonts w:ascii="Times New Roman" w:hAnsi="Times New Roman" w:cs="Times New Roman"/>
          <w:szCs w:val="24"/>
        </w:rPr>
        <w:t xml:space="preserve"> aby věděl, co dostane za peníze, které týmu zaplatí.</w:t>
      </w:r>
    </w:p>
    <w:p w:rsidR="000658F9" w:rsidRPr="000658F9" w:rsidRDefault="000658F9">
      <w:pPr>
        <w:rPr>
          <w:rFonts w:ascii="Times New Roman" w:hAnsi="Times New Roman" w:cs="Times New Roman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0658F9" w:rsidRPr="000658F9" w:rsidTr="000658F9">
        <w:tc>
          <w:tcPr>
            <w:tcW w:w="0" w:type="auto"/>
            <w:shd w:val="clear" w:color="auto" w:fill="FFFFFF"/>
            <w:vAlign w:val="center"/>
          </w:tcPr>
          <w:p w:rsidR="000658F9" w:rsidRDefault="000658F9" w:rsidP="000658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DoD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cs-CZ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Definition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cs-CZ"/>
              </w:rPr>
              <w:t xml:space="preserve"> Done </w:t>
            </w:r>
          </w:p>
        </w:tc>
      </w:tr>
    </w:tbl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Obecné: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Funkční databáze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Přihlašovací profily (víceúrovňový)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Reset hesla</w:t>
      </w:r>
      <w:r w:rsidR="0016667B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 xml:space="preserve"> (volitelné)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proofErr w:type="spellStart"/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HelpDesk</w:t>
      </w:r>
      <w:proofErr w:type="spellEnd"/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 xml:space="preserve"> -&gt; příjem zpráv, odesílání dotazů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 xml:space="preserve">Intuitivní ovládání 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On-line návod v případě složitějších operací na správu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(volitelné) Dokumentace uživatelská a administrátorská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 xml:space="preserve">Autor: 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 xml:space="preserve">Možnost nahrání příspěvku </w:t>
      </w:r>
      <w:proofErr w:type="spellStart"/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pdf</w:t>
      </w:r>
      <w:proofErr w:type="spellEnd"/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 xml:space="preserve"> nebo doc(x)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Editace příspěvku (minimálně popisky)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Dostatečná informovanost o fázi recenzního řízení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 xml:space="preserve">Možnost výběru z nabídky časopisů, </w:t>
      </w:r>
      <w:proofErr w:type="spellStart"/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info</w:t>
      </w:r>
      <w:proofErr w:type="spellEnd"/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 xml:space="preserve"> o zájmu</w:t>
      </w:r>
    </w:p>
    <w:p w:rsid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Možnost tvorby oponentního formuláře</w:t>
      </w:r>
      <w:bookmarkStart w:id="0" w:name="_GoBack"/>
      <w:bookmarkEnd w:id="0"/>
    </w:p>
    <w:p w:rsidR="00090692" w:rsidRPr="000658F9" w:rsidRDefault="00090692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Redaktor: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Dostatečná informovanost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Možnost komunikace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Možnost volit recenzenty + posílání článku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Zadávání úkolů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Vyšší úroveň oprávnění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Možnost kontroly realizace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Administrativa Autor -&gt; Oponent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Časopis -&gt; nakladatelství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Recenzent: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Tvorba recenzního formuláře + odesílání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Šéfredaktor: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Vyšší úroveň oprávnění než redaktor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Zobrazování agendy všech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Změny pouze prostřednictvím redaktora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Čtenář: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Bez přihlášení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Zobrazení veřejných informací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Nízká úroveň oprávnění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Administrátor: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Nejvyšší oprávnění</w:t>
      </w:r>
    </w:p>
    <w:p w:rsid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Neomezená manipulace</w:t>
      </w:r>
    </w:p>
    <w:p w:rsidR="000658F9" w:rsidRDefault="000658F9">
      <w:pPr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cs-CZ"/>
        </w:rPr>
        <w:br w:type="page"/>
      </w:r>
    </w:p>
    <w:p w:rsidR="006C48C0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AD3AC1" wp14:editId="6EB3F459">
                <wp:simplePos x="0" y="0"/>
                <wp:positionH relativeFrom="margin">
                  <wp:posOffset>5867400</wp:posOffset>
                </wp:positionH>
                <wp:positionV relativeFrom="paragraph">
                  <wp:posOffset>9368790</wp:posOffset>
                </wp:positionV>
                <wp:extent cx="733425" cy="635"/>
                <wp:effectExtent l="0" t="0" r="9525" b="0"/>
                <wp:wrapThrough wrapText="bothSides">
                  <wp:wrapPolygon edited="0">
                    <wp:start x="0" y="0"/>
                    <wp:lineTo x="0" y="20282"/>
                    <wp:lineTo x="21319" y="20282"/>
                    <wp:lineTo x="21319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0692" w:rsidRPr="00636FE3" w:rsidRDefault="00090692" w:rsidP="000658F9">
                            <w:pPr>
                              <w:pStyle w:val="Titulek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Cs w:val="20"/>
                              </w:rPr>
                            </w:pPr>
                            <w:r>
                              <w:t>Model pyramidy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AD3AC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62pt;margin-top:737.7pt;width:57.75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" stroked="f">
                <v:textbox style="mso-fit-shape-to-text:t" inset="0,0,0,0">
                  <w:txbxContent>
                    <w:p w:rsidR="00090692" w:rsidRPr="00636FE3" w:rsidRDefault="00090692" w:rsidP="000658F9">
                      <w:pPr>
                        <w:pStyle w:val="Titulek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Cs w:val="20"/>
                        </w:rPr>
                      </w:pPr>
                      <w:r>
                        <w:t>Model pyramidy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Cs w:val="20"/>
          <w:lang w:eastAsia="cs-CZ"/>
        </w:rPr>
        <w:drawing>
          <wp:anchor distT="0" distB="0" distL="114300" distR="114300" simplePos="0" relativeHeight="251659264" behindDoc="0" locked="0" layoutInCell="1" allowOverlap="1" wp14:anchorId="481D2C56" wp14:editId="223AA84D">
            <wp:simplePos x="0" y="0"/>
            <wp:positionH relativeFrom="margin">
              <wp:align>center</wp:align>
            </wp:positionH>
            <wp:positionV relativeFrom="paragraph">
              <wp:posOffset>6110605</wp:posOffset>
            </wp:positionV>
            <wp:extent cx="5105400" cy="3663950"/>
            <wp:effectExtent l="0" t="0" r="0" b="0"/>
            <wp:wrapThrough wrapText="bothSides">
              <wp:wrapPolygon edited="0">
                <wp:start x="0" y="0"/>
                <wp:lineTo x="0" y="21450"/>
                <wp:lineTo x="21519" y="21450"/>
                <wp:lineTo x="21519" y="0"/>
                <wp:lineTo x="0" y="0"/>
              </wp:wrapPolygon>
            </wp:wrapThrough>
            <wp:docPr id="2" name="Picture 2" descr="C:\Users\Yed\Downloads\praxe\72237099_429971707657731_418640306406162432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ed\Downloads\praxe\72237099_429971707657731_4186403064061624320_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3523D" wp14:editId="43A6CD52">
                <wp:simplePos x="0" y="0"/>
                <wp:positionH relativeFrom="column">
                  <wp:posOffset>-309880</wp:posOffset>
                </wp:positionH>
                <wp:positionV relativeFrom="paragraph">
                  <wp:posOffset>5153025</wp:posOffset>
                </wp:positionV>
                <wp:extent cx="72085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8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0692" w:rsidRPr="000658F9" w:rsidRDefault="00090692" w:rsidP="000658F9">
                            <w:pPr>
                              <w:pStyle w:val="Titulek"/>
                            </w:pPr>
                            <w:r>
                              <w:t>Business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3523D" id="Text Box 3" o:spid="_x0000_s1027" type="#_x0000_t202" style="position:absolute;margin-left:-24.4pt;margin-top:405.75pt;width:567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" stroked="f">
                <v:textbox style="mso-fit-shape-to-text:t" inset="0,0,0,0">
                  <w:txbxContent>
                    <w:p w:rsidR="00090692" w:rsidRPr="000658F9" w:rsidRDefault="00090692" w:rsidP="000658F9">
                      <w:pPr>
                        <w:pStyle w:val="Titulek"/>
                      </w:pPr>
                      <w:r>
                        <w:t>Business Model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Cs w:val="20"/>
          <w:lang w:eastAsia="cs-CZ"/>
        </w:rPr>
        <w:drawing>
          <wp:anchor distT="0" distB="0" distL="114300" distR="114300" simplePos="0" relativeHeight="251658240" behindDoc="0" locked="0" layoutInCell="1" allowOverlap="1" wp14:anchorId="6203FBF4" wp14:editId="4DE5BAE6">
            <wp:simplePos x="0" y="0"/>
            <wp:positionH relativeFrom="margin">
              <wp:posOffset>-309880</wp:posOffset>
            </wp:positionH>
            <wp:positionV relativeFrom="paragraph">
              <wp:posOffset>0</wp:posOffset>
            </wp:positionV>
            <wp:extent cx="7208798" cy="5095875"/>
            <wp:effectExtent l="0" t="0" r="0" b="0"/>
            <wp:wrapThrough wrapText="bothSides">
              <wp:wrapPolygon edited="0">
                <wp:start x="0" y="0"/>
                <wp:lineTo x="0" y="21479"/>
                <wp:lineTo x="21520" y="21479"/>
                <wp:lineTo x="21520" y="0"/>
                <wp:lineTo x="0" y="0"/>
              </wp:wrapPolygon>
            </wp:wrapThrough>
            <wp:docPr id="1" name="Picture 1" descr="C:\Users\Yed\Downloads\praxe\72255310_737312563363594_284300285654859776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d\Downloads\praxe\72255310_737312563363594_2843002856548597760_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798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48C0" w:rsidRPr="000658F9" w:rsidSect="000658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8C0"/>
    <w:rsid w:val="000658F9"/>
    <w:rsid w:val="00090692"/>
    <w:rsid w:val="000F707F"/>
    <w:rsid w:val="0016667B"/>
    <w:rsid w:val="006C48C0"/>
    <w:rsid w:val="00777A3F"/>
    <w:rsid w:val="008C3121"/>
    <w:rsid w:val="009B6980"/>
    <w:rsid w:val="009C265A"/>
    <w:rsid w:val="00F9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4A9F"/>
  <w15:chartTrackingRefBased/>
  <w15:docId w15:val="{DCD0C29D-7F88-484F-ACF7-240E2A73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65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658F9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0658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8E82CFA7</Template>
  <TotalTime>440</TotalTime>
  <Pages>2</Pages>
  <Words>224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</dc:creator>
  <cp:keywords/>
  <dc:description/>
  <cp:lastModifiedBy>Ondřej Stejskal</cp:lastModifiedBy>
  <cp:revision>7</cp:revision>
  <dcterms:created xsi:type="dcterms:W3CDTF">2019-10-15T14:15:00Z</dcterms:created>
  <dcterms:modified xsi:type="dcterms:W3CDTF">2019-10-16T12:26:00Z</dcterms:modified>
</cp:coreProperties>
</file>